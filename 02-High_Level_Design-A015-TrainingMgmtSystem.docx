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9101"/>
      </w:tblGrid>
      <w:tr w:rsidR="002A47BB" w:rsidRPr="00D33F4C" w14:paraId="13A6E641" w14:textId="77777777" w:rsidTr="00210956">
        <w:tc>
          <w:tcPr>
            <w:tcW w:w="714" w:type="pct"/>
            <w:vMerge w:val="restart"/>
            <w:shd w:val="clear" w:color="auto" w:fill="auto"/>
          </w:tcPr>
          <w:p w14:paraId="25A2E637" w14:textId="77777777" w:rsidR="002A47BB" w:rsidRPr="00D33F4C" w:rsidRDefault="003008C8" w:rsidP="00AD0A76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pict w14:anchorId="07EB5F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i1025" type="#_x0000_t75" style="width:57pt;height:307pt;visibility:visible">
                  <v:imagedata r:id="rId12" o:title=""/>
                </v:shape>
              </w:pict>
            </w:r>
          </w:p>
        </w:tc>
        <w:tc>
          <w:tcPr>
            <w:tcW w:w="4286" w:type="pct"/>
            <w:shd w:val="clear" w:color="auto" w:fill="auto"/>
          </w:tcPr>
          <w:p w14:paraId="75669F4C" w14:textId="77777777"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7CFA2635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2398CC59" w14:textId="77777777"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7E42702" w14:textId="77777777"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6B945CD" w14:textId="77777777" w:rsidR="00880B69" w:rsidRPr="00D33F4C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CB7ADA7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D8DB3E3" w14:textId="77777777"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3AEB9A" w14:textId="77777777" w:rsidR="00E0550A" w:rsidRPr="00A42FF0" w:rsidRDefault="00880B69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>&lt;Project Name&gt;</w:t>
            </w:r>
          </w:p>
          <w:p w14:paraId="6F6D2824" w14:textId="77777777" w:rsidR="00E0550A" w:rsidRPr="00A42FF0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49A9EBEF" w14:textId="77777777" w:rsidR="00E0550A" w:rsidRPr="00A42FF0" w:rsidRDefault="003710FF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="004711B6" w:rsidRPr="00A42FF0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="0059743C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16CD059F" w14:textId="77777777" w:rsidR="00E0550A" w:rsidRPr="00141E67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525D576A" w14:textId="77777777" w:rsidR="002A47BB" w:rsidRDefault="002A47BB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61EF4F41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4C050F9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0EF2A8F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40A272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4A49183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86EF482" w14:textId="77777777" w:rsidR="00880B69" w:rsidRPr="00D33F4C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3E528D0F" w14:textId="77777777" w:rsidTr="00210956">
        <w:tc>
          <w:tcPr>
            <w:tcW w:w="714" w:type="pct"/>
            <w:vMerge/>
            <w:shd w:val="clear" w:color="auto" w:fill="auto"/>
          </w:tcPr>
          <w:p w14:paraId="04DBF74D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7"/>
              <w:gridCol w:w="2503"/>
              <w:gridCol w:w="2502"/>
              <w:gridCol w:w="2502"/>
            </w:tblGrid>
            <w:tr w:rsidR="002A47BB" w14:paraId="3B72D307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5AAF47B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0A71CC4F" w14:textId="77777777"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4AB799F6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009A531B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14:paraId="206986A8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3F16916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5FD5FEC1" w14:textId="77777777" w:rsidR="001210C5" w:rsidRPr="00A548A7" w:rsidRDefault="001210C5" w:rsidP="00F803A9">
                  <w:pPr>
                    <w:spacing w:before="0" w:after="0" w:line="240" w:lineRule="auto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2F9B0B21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A06C2BC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6EAEE623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0B5FA524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6F4EFBD7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442055ED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278D3174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37266229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46BFB2F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34291DD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BE2B216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72D6D7EC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5D1BA601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6908840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01C7D26D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9E0448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5BB22AA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08BC63EF" w14:textId="77777777"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14:paraId="29DF27C7" w14:textId="77777777" w:rsidTr="00210956">
        <w:tc>
          <w:tcPr>
            <w:tcW w:w="714" w:type="pct"/>
            <w:vMerge/>
            <w:shd w:val="clear" w:color="auto" w:fill="auto"/>
          </w:tcPr>
          <w:p w14:paraId="7FFA4BFE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40423D6B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83B0C4F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C5415C2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0D36BE5" w14:textId="77777777"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14:paraId="7105D33C" w14:textId="77777777" w:rsidR="00B651E4" w:rsidRDefault="00B651E4" w:rsidP="00AD0A76">
      <w:pPr>
        <w:rPr>
          <w:rFonts w:eastAsia="SimSun"/>
          <w:b/>
          <w:color w:val="000080"/>
          <w:sz w:val="40"/>
        </w:rPr>
      </w:pPr>
    </w:p>
    <w:p w14:paraId="07858BC1" w14:textId="77777777" w:rsidR="00AD0A76" w:rsidRDefault="00F25276" w:rsidP="00AD0A76">
      <w:pPr>
        <w:pStyle w:val="TOChead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294F0E68" w14:textId="77777777" w:rsidR="001F3992" w:rsidRDefault="001F3992" w:rsidP="00AD0A76">
      <w:pPr>
        <w:pStyle w:val="TOChead"/>
      </w:pPr>
    </w:p>
    <w:p w14:paraId="58E87476" w14:textId="77777777" w:rsidR="007F29C5" w:rsidRPr="004C6B90" w:rsidRDefault="001F3992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171023" w:history="1">
        <w:r w:rsidR="007F29C5" w:rsidRPr="00383C69">
          <w:rPr>
            <w:rStyle w:val="Hyperlink"/>
            <w:noProof/>
          </w:rPr>
          <w:t>1.0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68C8B40C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4" w:history="1">
        <w:r w:rsidR="007F29C5" w:rsidRPr="00383C69">
          <w:rPr>
            <w:rStyle w:val="Hyperlink"/>
          </w:rPr>
          <w:t>1.1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Purpose of this document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76B020C0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5" w:history="1">
        <w:r w:rsidR="007F29C5" w:rsidRPr="00383C69">
          <w:rPr>
            <w:rStyle w:val="Hyperlink"/>
          </w:rPr>
          <w:t>1.2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Project overview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_Toc14171025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5DE55145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26" w:history="1">
        <w:r w:rsidR="007F29C5" w:rsidRPr="00383C69">
          <w:rPr>
            <w:rStyle w:val="Hyperlink"/>
            <w:noProof/>
          </w:rPr>
          <w:t>2.0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Solution Summary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_Toc14171026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416BB715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7" w:history="1">
        <w:r w:rsidR="007F29C5" w:rsidRPr="00383C69">
          <w:rPr>
            <w:rStyle w:val="Hyperlink"/>
          </w:rPr>
          <w:t>2.1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Scope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5C5B7380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8" w:history="1">
        <w:r w:rsidR="007F29C5" w:rsidRPr="00383C69">
          <w:rPr>
            <w:rStyle w:val="Hyperlink"/>
          </w:rPr>
          <w:t>2.2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Assumptions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_Toc14171028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B6ACB4B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9" w:history="1">
        <w:r w:rsidR="007F29C5" w:rsidRPr="00383C69">
          <w:rPr>
            <w:rStyle w:val="Hyperlink"/>
          </w:rPr>
          <w:t>2.3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Dependencies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0B05D544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0" w:history="1">
        <w:r w:rsidR="007F29C5" w:rsidRPr="00383C69">
          <w:rPr>
            <w:rStyle w:val="Hyperlink"/>
          </w:rPr>
          <w:t>2.4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Risks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79D33D15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31" w:history="1">
        <w:r w:rsidR="007F29C5" w:rsidRPr="00383C69">
          <w:rPr>
            <w:rStyle w:val="Hyperlink"/>
            <w:noProof/>
          </w:rPr>
          <w:t>3.0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Schematic Diagram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37DB555A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32" w:history="1">
        <w:r w:rsidR="007F29C5" w:rsidRPr="00383C69">
          <w:rPr>
            <w:rStyle w:val="Hyperlink"/>
            <w:noProof/>
          </w:rPr>
          <w:t>4.0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System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746627F2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3" w:history="1">
        <w:r w:rsidR="007F29C5" w:rsidRPr="00383C69">
          <w:rPr>
            <w:rStyle w:val="Hyperlink"/>
          </w:rPr>
          <w:t>4.1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Proposed design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_Toc14171033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0E176F58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4" w:history="1">
        <w:r w:rsidR="007F29C5" w:rsidRPr="00383C69">
          <w:rPr>
            <w:rStyle w:val="Hyperlink"/>
            <w:rFonts w:ascii="Times New Roman" w:hAnsi="Times New Roman"/>
          </w:rPr>
          <w:t>4.2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Component inventory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34174355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35" w:history="1">
        <w:r w:rsidR="007F29C5" w:rsidRPr="00383C69">
          <w:rPr>
            <w:rStyle w:val="Hyperlink"/>
            <w:noProof/>
          </w:rPr>
          <w:t>5.0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Database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_Toc14171035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7B7EEED7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6" w:history="1">
        <w:r w:rsidR="007F29C5" w:rsidRPr="00383C69">
          <w:rPr>
            <w:rStyle w:val="Hyperlink"/>
          </w:rPr>
          <w:t>5.1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Data Model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_Toc14171036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4F9D9B93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7" w:history="1">
        <w:r w:rsidR="007F29C5" w:rsidRPr="00383C69">
          <w:rPr>
            <w:rStyle w:val="Hyperlink"/>
          </w:rPr>
          <w:t>5.2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Tables Structure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6C663EC6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38" w:history="1">
        <w:r w:rsidR="007F29C5" w:rsidRPr="00383C69">
          <w:rPr>
            <w:rStyle w:val="Hyperlink"/>
            <w:noProof/>
          </w:rPr>
          <w:t>6.0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Appendices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_Toc14171038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2983331C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9" w:history="1">
        <w:r w:rsidR="007F29C5" w:rsidRPr="00383C69">
          <w:rPr>
            <w:rStyle w:val="Hyperlink"/>
          </w:rPr>
          <w:t>6.1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Glossary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294C7258" w14:textId="77777777" w:rsidR="007F29C5" w:rsidRPr="004C6B90" w:rsidRDefault="003008C8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40" w:history="1">
        <w:r w:rsidR="007F29C5" w:rsidRPr="00383C69">
          <w:rPr>
            <w:rStyle w:val="Hyperlink"/>
          </w:rPr>
          <w:t>6.2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Other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_Toc14171040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5</w:t>
        </w:r>
        <w:r w:rsidR="007F29C5">
          <w:rPr>
            <w:webHidden/>
          </w:rPr>
          <w:fldChar w:fldCharType="end"/>
        </w:r>
      </w:hyperlink>
    </w:p>
    <w:p w14:paraId="74CB6425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41" w:history="1">
        <w:r w:rsidR="007F29C5" w:rsidRPr="00383C69">
          <w:rPr>
            <w:rStyle w:val="Hyperlink"/>
            <w:noProof/>
          </w:rPr>
          <w:t>7.0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Terms &amp; Conditions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39CDD8E7" w14:textId="77777777" w:rsidR="007F29C5" w:rsidRPr="004C6B90" w:rsidRDefault="003008C8">
      <w:pPr>
        <w:pStyle w:val="TOC1"/>
        <w:rPr>
          <w:rFonts w:ascii="Calibri" w:hAnsi="Calibri"/>
          <w:b w:val="0"/>
          <w:noProof/>
          <w:szCs w:val="22"/>
        </w:rPr>
      </w:pPr>
      <w:hyperlink w:anchor="_Toc14171042" w:history="1">
        <w:r w:rsidR="007F29C5" w:rsidRPr="00383C69">
          <w:rPr>
            <w:rStyle w:val="Hyperlink"/>
            <w:noProof/>
          </w:rPr>
          <w:t>8.0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Change Log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2906DA54" w14:textId="77777777" w:rsidR="001F3992" w:rsidRDefault="001F3992" w:rsidP="00AD0A76">
      <w:pPr>
        <w:pStyle w:val="TOChead"/>
      </w:pPr>
      <w:r>
        <w:fldChar w:fldCharType="end"/>
      </w:r>
    </w:p>
    <w:p w14:paraId="06F29C24" w14:textId="77777777" w:rsidR="001F3992" w:rsidRDefault="001F3992" w:rsidP="00AD0A76">
      <w:pPr>
        <w:pStyle w:val="TOChead"/>
      </w:pPr>
      <w:r>
        <w:br w:type="page"/>
      </w:r>
    </w:p>
    <w:p w14:paraId="245CB977" w14:textId="77777777" w:rsidR="008C6902" w:rsidRPr="00B268C9" w:rsidRDefault="008C6902" w:rsidP="008C6902">
      <w:pPr>
        <w:pStyle w:val="Heading1"/>
        <w:rPr>
          <w:color w:val="19066A"/>
        </w:rPr>
      </w:pPr>
      <w:bookmarkStart w:id="4" w:name="_Toc157835546"/>
      <w:bookmarkStart w:id="5" w:name="_Toc14171023"/>
      <w:r w:rsidRPr="00B268C9">
        <w:rPr>
          <w:color w:val="19066A"/>
        </w:rPr>
        <w:t>Introduction</w:t>
      </w:r>
      <w:bookmarkEnd w:id="4"/>
      <w:bookmarkEnd w:id="5"/>
    </w:p>
    <w:p w14:paraId="1443E067" w14:textId="77777777" w:rsidR="008C6902" w:rsidRPr="00A42FF0" w:rsidRDefault="008C6902" w:rsidP="008C6902">
      <w:pPr>
        <w:pStyle w:val="Heading2"/>
        <w:tabs>
          <w:tab w:val="clear" w:pos="1080"/>
        </w:tabs>
      </w:pPr>
      <w:bookmarkStart w:id="6" w:name="_Toc157835547"/>
      <w:bookmarkStart w:id="7" w:name="_Toc14171024"/>
      <w:r w:rsidRPr="00A42FF0">
        <w:t>Purpose of this document</w:t>
      </w:r>
      <w:bookmarkEnd w:id="6"/>
      <w:bookmarkEnd w:id="7"/>
    </w:p>
    <w:p w14:paraId="0B047E8D" w14:textId="77777777" w:rsidR="00A42FF0" w:rsidRPr="00BB13F8" w:rsidRDefault="00A42FF0" w:rsidP="00A42FF0">
      <w:pPr>
        <w:pStyle w:val="Bodytext"/>
      </w:pPr>
      <w:r w:rsidRPr="00A34B9D">
        <w:t xml:space="preserve">The purpose of this document is to </w:t>
      </w:r>
      <w:r>
        <w:t>document the technical design, component details and Database design. This will also capture the scope, assumptions, risk, dependencies of this project.</w:t>
      </w:r>
    </w:p>
    <w:p w14:paraId="4677A45D" w14:textId="77777777" w:rsidR="00A42FF0" w:rsidRDefault="00A42FF0" w:rsidP="00A42FF0">
      <w:pPr>
        <w:pStyle w:val="Heading2"/>
        <w:tabs>
          <w:tab w:val="clear" w:pos="1080"/>
        </w:tabs>
      </w:pPr>
      <w:bookmarkStart w:id="8" w:name="_Toc14171025"/>
      <w:r>
        <w:t>Project overview</w:t>
      </w:r>
      <w:bookmarkEnd w:id="8"/>
    </w:p>
    <w:p w14:paraId="76E96603" w14:textId="77777777" w:rsidR="00A42FF0" w:rsidRPr="005D1D8F" w:rsidRDefault="00A42FF0" w:rsidP="00A42FF0">
      <w:pPr>
        <w:pStyle w:val="Bodytext"/>
        <w:rPr>
          <w:i/>
        </w:rPr>
      </w:pPr>
      <w:r w:rsidRPr="005D1D8F">
        <w:rPr>
          <w:i/>
          <w:iCs/>
        </w:rPr>
        <w:t>&lt;This sub-section shall state the overview of the project &gt;</w:t>
      </w:r>
    </w:p>
    <w:p w14:paraId="72FB864F" w14:textId="77777777" w:rsidR="008C6902" w:rsidRPr="00B268C9" w:rsidRDefault="008A4756" w:rsidP="00A42FF0">
      <w:pPr>
        <w:pStyle w:val="Heading1"/>
        <w:rPr>
          <w:color w:val="19066A"/>
        </w:rPr>
      </w:pPr>
      <w:bookmarkStart w:id="9" w:name="_Toc14171026"/>
      <w:r w:rsidRPr="00B268C9">
        <w:rPr>
          <w:color w:val="19066A"/>
        </w:rPr>
        <w:t>Solution Summary</w:t>
      </w:r>
      <w:bookmarkEnd w:id="9"/>
    </w:p>
    <w:p w14:paraId="365C8367" w14:textId="77777777" w:rsidR="008A4756" w:rsidRDefault="008A4756" w:rsidP="00586FB6">
      <w:pPr>
        <w:pStyle w:val="Heading2"/>
        <w:tabs>
          <w:tab w:val="clear" w:pos="1080"/>
        </w:tabs>
      </w:pPr>
      <w:bookmarkStart w:id="10" w:name="_Toc14171027"/>
      <w:r>
        <w:t>Scope</w:t>
      </w:r>
      <w:bookmarkEnd w:id="10"/>
    </w:p>
    <w:tbl>
      <w:tblPr>
        <w:tblW w:w="7650" w:type="dxa"/>
        <w:tblInd w:w="113" w:type="dxa"/>
        <w:tblLook w:val="04A0" w:firstRow="1" w:lastRow="0" w:firstColumn="1" w:lastColumn="0" w:noHBand="0" w:noVBand="1"/>
      </w:tblPr>
      <w:tblGrid>
        <w:gridCol w:w="1740"/>
        <w:gridCol w:w="1840"/>
        <w:gridCol w:w="1840"/>
        <w:gridCol w:w="2230"/>
      </w:tblGrid>
      <w:tr w:rsidR="00406DA1" w:rsidRPr="00406DA1" w14:paraId="7D424019" w14:textId="77777777" w:rsidTr="003237CA">
        <w:trPr>
          <w:trHeight w:val="76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629E641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jc w:val="center"/>
              <w:rPr>
                <w:rFonts w:cs="Arial"/>
                <w:b/>
                <w:bCs/>
                <w:color w:val="FFFFFF"/>
              </w:rPr>
            </w:pPr>
            <w:bookmarkStart w:id="11" w:name="_Toc527193510"/>
            <w:r w:rsidRPr="00406DA1">
              <w:rPr>
                <w:rFonts w:cs="Arial"/>
                <w:b/>
                <w:bCs/>
                <w:color w:val="FFFFFF"/>
              </w:rPr>
              <w:t>User Story Id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0730B4D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jc w:val="center"/>
              <w:rPr>
                <w:rFonts w:cs="Arial"/>
                <w:b/>
                <w:bCs/>
                <w:color w:val="FFFFFF"/>
              </w:rPr>
            </w:pPr>
            <w:r w:rsidRPr="00406DA1">
              <w:rPr>
                <w:rFonts w:cs="Arial"/>
                <w:b/>
                <w:bCs/>
                <w:color w:val="FFFFFF"/>
              </w:rPr>
              <w:t>User Story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88571F3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jc w:val="center"/>
              <w:rPr>
                <w:rFonts w:cs="Arial"/>
                <w:b/>
                <w:bCs/>
                <w:color w:val="FFFFFF"/>
              </w:rPr>
            </w:pPr>
            <w:r w:rsidRPr="00406DA1">
              <w:rPr>
                <w:rFonts w:cs="Arial"/>
                <w:b/>
                <w:bCs/>
                <w:color w:val="FFFFFF"/>
              </w:rPr>
              <w:t>User Story Role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2713D1C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jc w:val="center"/>
              <w:rPr>
                <w:rFonts w:cs="Arial"/>
                <w:b/>
                <w:bCs/>
                <w:color w:val="FFFFFF"/>
              </w:rPr>
            </w:pPr>
            <w:r w:rsidRPr="00406DA1">
              <w:rPr>
                <w:rFonts w:cs="Arial"/>
                <w:b/>
                <w:bCs/>
                <w:color w:val="FFFFFF"/>
              </w:rPr>
              <w:t>User Story Details</w:t>
            </w:r>
          </w:p>
        </w:tc>
      </w:tr>
      <w:tr w:rsidR="00406DA1" w:rsidRPr="00406DA1" w14:paraId="10F45C46" w14:textId="77777777" w:rsidTr="003237CA">
        <w:trPr>
          <w:trHeight w:val="1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1F2B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87AF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User Registration and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3448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7E7CC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procure the fundamental details of the user</w:t>
            </w:r>
          </w:p>
        </w:tc>
      </w:tr>
      <w:tr w:rsidR="00406DA1" w:rsidRPr="00406DA1" w14:paraId="5FF17653" w14:textId="77777777" w:rsidTr="003237CA">
        <w:trPr>
          <w:trHeight w:val="21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90C5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296E8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User Authentication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404BF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6CB49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 xml:space="preserve">Ability of the system to authenticate </w:t>
            </w:r>
            <w:proofErr w:type="gramStart"/>
            <w:r w:rsidRPr="00406DA1">
              <w:rPr>
                <w:rFonts w:cs="Arial"/>
                <w:color w:val="000000"/>
                <w:sz w:val="18"/>
                <w:szCs w:val="18"/>
              </w:rPr>
              <w:t>the  credentials</w:t>
            </w:r>
            <w:proofErr w:type="gramEnd"/>
            <w:r w:rsidRPr="00406DA1">
              <w:rPr>
                <w:rFonts w:cs="Arial"/>
                <w:color w:val="000000"/>
                <w:sz w:val="18"/>
                <w:szCs w:val="18"/>
              </w:rPr>
              <w:t xml:space="preserve"> of the registered Employee</w:t>
            </w:r>
          </w:p>
        </w:tc>
      </w:tr>
      <w:tr w:rsidR="00406DA1" w:rsidRPr="00406DA1" w14:paraId="73E94CF0" w14:textId="77777777" w:rsidTr="003237CA">
        <w:trPr>
          <w:trHeight w:val="168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540F1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41E1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 Registration and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36E5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3C716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procure the fundamental details of the Admin</w:t>
            </w:r>
          </w:p>
        </w:tc>
      </w:tr>
      <w:tr w:rsidR="00406DA1" w:rsidRPr="00406DA1" w14:paraId="6D10F636" w14:textId="77777777" w:rsidTr="003237CA">
        <w:trPr>
          <w:trHeight w:val="3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98AFF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6438F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 Authentication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AA681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28FBC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 xml:space="preserve">Ability of the system to authenticate </w:t>
            </w:r>
            <w:proofErr w:type="gramStart"/>
            <w:r w:rsidRPr="00406DA1">
              <w:rPr>
                <w:rFonts w:cs="Arial"/>
                <w:color w:val="000000"/>
                <w:sz w:val="18"/>
                <w:szCs w:val="18"/>
              </w:rPr>
              <w:t>the  credentials</w:t>
            </w:r>
            <w:proofErr w:type="gramEnd"/>
            <w:r w:rsidRPr="00406DA1">
              <w:rPr>
                <w:rFonts w:cs="Arial"/>
                <w:color w:val="000000"/>
                <w:sz w:val="18"/>
                <w:szCs w:val="18"/>
              </w:rPr>
              <w:t xml:space="preserve"> of the registered Admin</w:t>
            </w:r>
          </w:p>
        </w:tc>
      </w:tr>
      <w:tr w:rsidR="00406DA1" w:rsidRPr="00406DA1" w14:paraId="018A6D43" w14:textId="77777777" w:rsidTr="003237CA">
        <w:trPr>
          <w:trHeight w:val="126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26A6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lastRenderedPageBreak/>
              <w:t>US_5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9DEB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Add Course content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1193F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263C5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allow admin to add the course content</w:t>
            </w:r>
          </w:p>
        </w:tc>
      </w:tr>
      <w:tr w:rsidR="00406DA1" w:rsidRPr="00406DA1" w14:paraId="2E7D5319" w14:textId="77777777" w:rsidTr="003237CA">
        <w:trPr>
          <w:trHeight w:val="141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E5E0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5530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Add questions and answers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5C4F0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1155D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allow admin to add the questions and answers.</w:t>
            </w:r>
          </w:p>
        </w:tc>
      </w:tr>
      <w:tr w:rsidR="00406DA1" w:rsidRPr="00406DA1" w14:paraId="4D171A82" w14:textId="77777777" w:rsidTr="003237CA">
        <w:trPr>
          <w:trHeight w:val="155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9B668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82D4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Update Course Content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2F10F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69176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allow admin to update the course content available in the system</w:t>
            </w:r>
          </w:p>
        </w:tc>
      </w:tr>
      <w:tr w:rsidR="00406DA1" w:rsidRPr="00406DA1" w14:paraId="144EBA89" w14:textId="77777777" w:rsidTr="003237CA">
        <w:trPr>
          <w:trHeight w:val="168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0C160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732AD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Update questions and answers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FF689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19787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allow admin to update the questions and answers available in the database.</w:t>
            </w:r>
          </w:p>
        </w:tc>
      </w:tr>
      <w:tr w:rsidR="00406DA1" w:rsidRPr="00406DA1" w14:paraId="33CBEBD9" w14:textId="77777777" w:rsidTr="003237CA">
        <w:trPr>
          <w:trHeight w:val="154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6DEDB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03D2B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Add skills and map course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76AA6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3157C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Ability of the system to allow admin to add the skills and map the available courses to the skills.</w:t>
            </w:r>
          </w:p>
        </w:tc>
      </w:tr>
      <w:tr w:rsidR="00406DA1" w:rsidRPr="00406DA1" w14:paraId="1417A829" w14:textId="77777777" w:rsidTr="007E5AB2">
        <w:trPr>
          <w:trHeight w:val="198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3A758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7A7B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Skill / Course selection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93181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CF389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Ability of the system to select the skills based on the employee’s interest.</w:t>
            </w:r>
          </w:p>
        </w:tc>
      </w:tr>
      <w:tr w:rsidR="00406DA1" w:rsidRPr="00406DA1" w14:paraId="5AB80C10" w14:textId="77777777" w:rsidTr="007E5AB2">
        <w:trPr>
          <w:trHeight w:val="154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AFB1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0A003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Launch Learning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7856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6ADD7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Ability of the system to allow the user to launch the e-learning procedure.</w:t>
            </w:r>
          </w:p>
        </w:tc>
      </w:tr>
      <w:tr w:rsidR="00406DA1" w:rsidRPr="00406DA1" w14:paraId="0D35B3C5" w14:textId="77777777" w:rsidTr="007E5AB2">
        <w:trPr>
          <w:trHeight w:val="98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39E6C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1828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Assessment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A5BF2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555E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 xml:space="preserve">Ability of the system to allow learners to take </w:t>
            </w:r>
            <w:proofErr w:type="gramStart"/>
            <w:r w:rsidRPr="00406DA1">
              <w:rPr>
                <w:rFonts w:cs="Arial"/>
                <w:color w:val="000000"/>
              </w:rPr>
              <w:t>skill based</w:t>
            </w:r>
            <w:proofErr w:type="gramEnd"/>
            <w:r w:rsidRPr="00406DA1">
              <w:rPr>
                <w:rFonts w:cs="Arial"/>
                <w:color w:val="000000"/>
              </w:rPr>
              <w:t xml:space="preserve"> assessment.</w:t>
            </w:r>
          </w:p>
        </w:tc>
      </w:tr>
      <w:tr w:rsidR="00406DA1" w:rsidRPr="00406DA1" w14:paraId="1AD44DB8" w14:textId="77777777" w:rsidTr="003237CA">
        <w:trPr>
          <w:trHeight w:val="14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E3E04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US_22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1B29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User logoff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4C977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18"/>
                <w:szCs w:val="18"/>
              </w:rPr>
            </w:pPr>
            <w:r w:rsidRPr="00406DA1">
              <w:rPr>
                <w:rFonts w:cs="Arial"/>
                <w:color w:val="000000"/>
                <w:sz w:val="18"/>
                <w:szCs w:val="18"/>
              </w:rPr>
              <w:t>Employee/Admin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19E57" w14:textId="77777777" w:rsidR="00406DA1" w:rsidRPr="00406DA1" w:rsidRDefault="00406DA1" w:rsidP="00406DA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406DA1">
              <w:rPr>
                <w:rFonts w:cs="Arial"/>
                <w:color w:val="000000"/>
              </w:rPr>
              <w:t>Ability of the system to allow the user to logoff</w:t>
            </w:r>
          </w:p>
        </w:tc>
      </w:tr>
    </w:tbl>
    <w:p w14:paraId="5DB644B6" w14:textId="77777777" w:rsidR="008A4756" w:rsidRPr="005D1D8F" w:rsidRDefault="008A4756" w:rsidP="008A4756">
      <w:pPr>
        <w:pStyle w:val="Bodytext"/>
        <w:rPr>
          <w:i/>
          <w:iCs/>
        </w:rPr>
      </w:pPr>
    </w:p>
    <w:p w14:paraId="3476F527" w14:textId="77777777" w:rsidR="00586FB6" w:rsidRDefault="00586FB6" w:rsidP="00586FB6">
      <w:pPr>
        <w:pStyle w:val="Heading2"/>
        <w:tabs>
          <w:tab w:val="clear" w:pos="1080"/>
        </w:tabs>
      </w:pPr>
      <w:bookmarkStart w:id="12" w:name="_Toc14171028"/>
      <w:bookmarkEnd w:id="11"/>
      <w:r w:rsidRPr="00586FB6">
        <w:t>Assumptions</w:t>
      </w:r>
      <w:bookmarkEnd w:id="12"/>
    </w:p>
    <w:p w14:paraId="52A79662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assumptions of this detailed design document&gt;</w:t>
      </w:r>
    </w:p>
    <w:p w14:paraId="024116CE" w14:textId="77777777" w:rsidR="00586FB6" w:rsidRDefault="00586FB6" w:rsidP="00586FB6">
      <w:pPr>
        <w:pStyle w:val="Heading2"/>
        <w:tabs>
          <w:tab w:val="clear" w:pos="1080"/>
        </w:tabs>
      </w:pPr>
      <w:bookmarkStart w:id="13" w:name="_Toc14171029"/>
      <w:r>
        <w:t>Dependencies</w:t>
      </w:r>
      <w:bookmarkEnd w:id="13"/>
    </w:p>
    <w:p w14:paraId="16149137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dependencies for this project&gt;</w:t>
      </w:r>
    </w:p>
    <w:p w14:paraId="2E139D30" w14:textId="77777777" w:rsidR="00880B69" w:rsidRDefault="00880B69" w:rsidP="00880B69">
      <w:pPr>
        <w:pStyle w:val="Heading2"/>
        <w:tabs>
          <w:tab w:val="clear" w:pos="1080"/>
        </w:tabs>
      </w:pPr>
      <w:bookmarkStart w:id="14" w:name="_Toc14171030"/>
      <w:r>
        <w:t>Risks</w:t>
      </w:r>
      <w:bookmarkEnd w:id="14"/>
    </w:p>
    <w:p w14:paraId="4181F961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risks predicted for this project&gt;</w:t>
      </w:r>
    </w:p>
    <w:p w14:paraId="3248C7E5" w14:textId="77777777" w:rsidR="008C6902" w:rsidRPr="00B268C9" w:rsidRDefault="008C6902" w:rsidP="00B268C9">
      <w:pPr>
        <w:pStyle w:val="Heading1"/>
        <w:rPr>
          <w:color w:val="19066A"/>
        </w:rPr>
      </w:pPr>
      <w:bookmarkStart w:id="15" w:name="_Toc14171031"/>
      <w:bookmarkStart w:id="16" w:name="_Toc157835554"/>
      <w:r w:rsidRPr="00B268C9">
        <w:rPr>
          <w:color w:val="19066A"/>
        </w:rPr>
        <w:t>Schematic Diagram</w:t>
      </w:r>
      <w:bookmarkEnd w:id="15"/>
    </w:p>
    <w:p w14:paraId="2D2964E0" w14:textId="77777777" w:rsidR="008C6902" w:rsidRDefault="008C6902" w:rsidP="008C6902">
      <w:pPr>
        <w:pStyle w:val="BodyText0"/>
        <w:ind w:left="1080"/>
        <w:jc w:val="both"/>
        <w:rPr>
          <w:b w:val="0"/>
          <w:color w:val="auto"/>
          <w:sz w:val="20"/>
        </w:rPr>
      </w:pPr>
      <w:r w:rsidRPr="00586FB6">
        <w:rPr>
          <w:b w:val="0"/>
          <w:color w:val="auto"/>
          <w:sz w:val="20"/>
        </w:rPr>
        <w:t>A schematic, or schematic diagram, is a representation of the elements of a </w:t>
      </w:r>
      <w:hyperlink r:id="rId13" w:tooltip="System" w:history="1">
        <w:r w:rsidRPr="00586FB6">
          <w:rPr>
            <w:b w:val="0"/>
            <w:color w:val="auto"/>
            <w:sz w:val="20"/>
          </w:rPr>
          <w:t>system</w:t>
        </w:r>
      </w:hyperlink>
      <w:r w:rsidRPr="00586FB6">
        <w:rPr>
          <w:b w:val="0"/>
          <w:color w:val="auto"/>
          <w:sz w:val="20"/>
        </w:rPr>
        <w:t> using abstract, graphic </w:t>
      </w:r>
      <w:hyperlink r:id="rId14" w:tooltip="Symbol" w:history="1">
        <w:r w:rsidRPr="00586FB6">
          <w:rPr>
            <w:b w:val="0"/>
            <w:color w:val="auto"/>
            <w:sz w:val="20"/>
          </w:rPr>
          <w:t>symbols</w:t>
        </w:r>
      </w:hyperlink>
      <w:r w:rsidRPr="00586FB6">
        <w:rPr>
          <w:b w:val="0"/>
          <w:color w:val="auto"/>
          <w:sz w:val="20"/>
        </w:rPr>
        <w:t> rather than realistic pictures.</w:t>
      </w:r>
      <w:r w:rsidR="004711B6" w:rsidRPr="00586FB6">
        <w:rPr>
          <w:b w:val="0"/>
          <w:color w:val="auto"/>
          <w:sz w:val="20"/>
        </w:rPr>
        <w:t xml:space="preserve"> It give</w:t>
      </w:r>
      <w:r w:rsidR="00586FB6">
        <w:rPr>
          <w:b w:val="0"/>
          <w:color w:val="auto"/>
          <w:sz w:val="20"/>
        </w:rPr>
        <w:t>s an overview of overall system</w:t>
      </w:r>
    </w:p>
    <w:p w14:paraId="280FA032" w14:textId="724757D2" w:rsidR="008A4756" w:rsidRPr="004A1C59" w:rsidRDefault="008A4756" w:rsidP="004A1C59">
      <w:pPr>
        <w:pStyle w:val="Heading1"/>
        <w:rPr>
          <w:color w:val="19066A"/>
        </w:rPr>
      </w:pPr>
      <w:bookmarkStart w:id="17" w:name="_Toc14171032"/>
      <w:r w:rsidRPr="004A1C59">
        <w:rPr>
          <w:color w:val="19066A"/>
        </w:rPr>
        <w:t>System Design</w:t>
      </w:r>
      <w:bookmarkEnd w:id="17"/>
    </w:p>
    <w:p w14:paraId="7A816831" w14:textId="61746ECD" w:rsidR="008A4756" w:rsidRDefault="008A4756" w:rsidP="004A1C59">
      <w:pPr>
        <w:pStyle w:val="Heading2"/>
        <w:tabs>
          <w:tab w:val="clear" w:pos="1080"/>
        </w:tabs>
      </w:pPr>
      <w:bookmarkStart w:id="18" w:name="_Toc14171033"/>
      <w:r w:rsidRPr="008A4756">
        <w:t xml:space="preserve">Proposed </w:t>
      </w:r>
      <w:r>
        <w:t>design</w:t>
      </w:r>
      <w:bookmarkEnd w:id="18"/>
    </w:p>
    <w:p w14:paraId="51870B52" w14:textId="266FB982" w:rsidR="00406DA1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Tech stack</w:t>
      </w:r>
    </w:p>
    <w:p w14:paraId="44CA3BCE" w14:textId="0A396E6B" w:rsidR="00406DA1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Spring boot</w:t>
      </w:r>
    </w:p>
    <w:p w14:paraId="61579698" w14:textId="2A36F099" w:rsidR="00F81786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JDK 8</w:t>
      </w:r>
    </w:p>
    <w:p w14:paraId="74C5E85A" w14:textId="77777777" w:rsidR="004A1C59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Jsp</w:t>
      </w:r>
      <w:proofErr w:type="spellEnd"/>
      <w:r>
        <w:rPr>
          <w:i/>
          <w:iCs/>
        </w:rPr>
        <w:t>, Bootstrap CSS</w:t>
      </w:r>
    </w:p>
    <w:p w14:paraId="494AC2B5" w14:textId="77777777" w:rsidR="004A1C59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Maven</w:t>
      </w:r>
    </w:p>
    <w:p w14:paraId="3793B5D2" w14:textId="77777777" w:rsidR="004A1C59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Junit</w:t>
      </w:r>
    </w:p>
    <w:p w14:paraId="1C9FDCFC" w14:textId="77777777" w:rsidR="004A1C59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MySQL</w:t>
      </w:r>
    </w:p>
    <w:p w14:paraId="18B8F22E" w14:textId="56295AC2" w:rsidR="004A1C59" w:rsidRDefault="004A1C59" w:rsidP="00272BF0">
      <w:pPr>
        <w:pStyle w:val="Bodytext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SpringJDBC</w:t>
      </w:r>
      <w:proofErr w:type="spellEnd"/>
      <w:r>
        <w:rPr>
          <w:i/>
          <w:iCs/>
        </w:rPr>
        <w:t xml:space="preserve"> Template  </w:t>
      </w:r>
    </w:p>
    <w:p w14:paraId="4BA4958C" w14:textId="77777777" w:rsidR="008A4756" w:rsidRDefault="008A4756" w:rsidP="008A4756">
      <w:pPr>
        <w:pStyle w:val="Heading2"/>
        <w:tabs>
          <w:tab w:val="clear" w:pos="1080"/>
        </w:tabs>
        <w:rPr>
          <w:rFonts w:ascii="Times New Roman" w:hAnsi="Times New Roman"/>
        </w:rPr>
      </w:pPr>
      <w:bookmarkStart w:id="19" w:name="_Toc14171034"/>
      <w:r w:rsidRPr="008A4756">
        <w:lastRenderedPageBreak/>
        <w:t>Component inventory</w:t>
      </w:r>
      <w:bookmarkEnd w:id="19"/>
      <w:r>
        <w:rPr>
          <w:rFonts w:ascii="Times New Roman" w:hAnsi="Times New Roman"/>
        </w:rPr>
        <w:tab/>
      </w:r>
      <w:r w:rsidR="00A42FF0">
        <w:rPr>
          <w:rFonts w:ascii="Times New Roman" w:hAnsi="Times New Roman"/>
        </w:rPr>
        <w:t xml:space="preserve"> </w:t>
      </w:r>
    </w:p>
    <w:p w14:paraId="0409F4E1" w14:textId="77777777" w:rsidR="00A42FF0" w:rsidRDefault="00406DA1" w:rsidP="00A42FF0">
      <w:pPr>
        <w:pStyle w:val="Bodytext"/>
        <w:rPr>
          <w:i/>
          <w:iCs/>
        </w:rPr>
      </w:pPr>
      <w:r>
        <w:rPr>
          <w:i/>
          <w:iCs/>
        </w:rPr>
        <w:t xml:space="preserve">The list of components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>:</w:t>
      </w:r>
    </w:p>
    <w:p w14:paraId="0D040720" w14:textId="7B58710E" w:rsidR="00406DA1" w:rsidRDefault="00D16FCE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User registration and login</w:t>
      </w:r>
    </w:p>
    <w:p w14:paraId="6E92109E" w14:textId="018B667E" w:rsidR="00406DA1" w:rsidRDefault="00406DA1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 xml:space="preserve">User </w:t>
      </w:r>
      <w:r w:rsidR="00D16FCE">
        <w:rPr>
          <w:i/>
          <w:iCs/>
        </w:rPr>
        <w:t>Authentication</w:t>
      </w:r>
    </w:p>
    <w:p w14:paraId="1B1B1F4A" w14:textId="5BE7A379" w:rsidR="00D16FCE" w:rsidRDefault="00D16FCE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Admin Registration and login</w:t>
      </w:r>
    </w:p>
    <w:p w14:paraId="60773F89" w14:textId="596B6328" w:rsidR="00D16FCE" w:rsidRDefault="00D16FCE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Admin Authentication</w:t>
      </w:r>
    </w:p>
    <w:p w14:paraId="5B449558" w14:textId="373AA832" w:rsidR="003237CA" w:rsidRDefault="00D16FCE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Add course content</w:t>
      </w:r>
    </w:p>
    <w:p w14:paraId="638DE7E2" w14:textId="2E8C1FD3" w:rsidR="004F6109" w:rsidRDefault="002426E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Add Question and answers</w:t>
      </w:r>
    </w:p>
    <w:p w14:paraId="7B8D49FB" w14:textId="2EFEF841" w:rsidR="004F6109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bookmarkStart w:id="20" w:name="_GoBack"/>
      <w:bookmarkEnd w:id="20"/>
      <w:r>
        <w:rPr>
          <w:i/>
          <w:iCs/>
        </w:rPr>
        <w:t>Add skills and map course</w:t>
      </w:r>
    </w:p>
    <w:p w14:paraId="1723B267" w14:textId="11770FF0" w:rsidR="001E7D84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Launch Learning</w:t>
      </w:r>
    </w:p>
    <w:p w14:paraId="4961D300" w14:textId="77777777" w:rsidR="00F81786" w:rsidRPr="005D1D8F" w:rsidRDefault="00F81786" w:rsidP="00F81786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Assessment</w:t>
      </w:r>
    </w:p>
    <w:p w14:paraId="4510D0D6" w14:textId="78A4AEBC" w:rsidR="004F64D6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Maintain attempt history</w:t>
      </w:r>
    </w:p>
    <w:p w14:paraId="3F9C82F9" w14:textId="6B91C821" w:rsidR="00D16FCE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User report</w:t>
      </w:r>
    </w:p>
    <w:p w14:paraId="52B78CDA" w14:textId="718DCB01" w:rsidR="00F81786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User feedback</w:t>
      </w:r>
    </w:p>
    <w:p w14:paraId="67B1D72D" w14:textId="42A31A11" w:rsidR="00F81786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Feedback Report</w:t>
      </w:r>
    </w:p>
    <w:p w14:paraId="062BDEC3" w14:textId="53D4D841" w:rsidR="00F81786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Question Blueprint</w:t>
      </w:r>
    </w:p>
    <w:p w14:paraId="27790856" w14:textId="3A72FA11" w:rsidR="00F81786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 xml:space="preserve">Other validations </w:t>
      </w:r>
    </w:p>
    <w:p w14:paraId="67F02CA0" w14:textId="5715462F" w:rsidR="00F81786" w:rsidRPr="005D1D8F" w:rsidRDefault="00F81786" w:rsidP="00272BF0">
      <w:pPr>
        <w:pStyle w:val="Bodytext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User logoff.</w:t>
      </w:r>
    </w:p>
    <w:p w14:paraId="6DECA148" w14:textId="401AB195" w:rsidR="0095011E" w:rsidRDefault="0095011E" w:rsidP="00DE31DB">
      <w:pPr>
        <w:pStyle w:val="Heading1"/>
        <w:numPr>
          <w:ilvl w:val="0"/>
          <w:numId w:val="0"/>
        </w:numPr>
        <w:ind w:left="360" w:hanging="360"/>
        <w:rPr>
          <w:color w:val="19066A"/>
        </w:rPr>
      </w:pPr>
      <w:bookmarkStart w:id="21" w:name="_Toc157835566"/>
      <w:bookmarkStart w:id="22" w:name="_Toc14171035"/>
      <w:bookmarkEnd w:id="16"/>
    </w:p>
    <w:p w14:paraId="5B1B720D" w14:textId="46F33D28" w:rsidR="00DE31DB" w:rsidRDefault="00DE31DB" w:rsidP="00DE31DB"/>
    <w:p w14:paraId="7C7DF89A" w14:textId="77777777" w:rsidR="00DE31DB" w:rsidRPr="00DE31DB" w:rsidRDefault="00DE31DB" w:rsidP="00DE31DB"/>
    <w:p w14:paraId="74946DDD" w14:textId="1E243407" w:rsidR="008C6902" w:rsidRPr="00B268C9" w:rsidRDefault="008C6902" w:rsidP="008C6902">
      <w:pPr>
        <w:pStyle w:val="Heading1"/>
        <w:rPr>
          <w:color w:val="19066A"/>
        </w:rPr>
      </w:pPr>
      <w:r w:rsidRPr="00B268C9">
        <w:rPr>
          <w:color w:val="19066A"/>
        </w:rPr>
        <w:lastRenderedPageBreak/>
        <w:t>Database Design</w:t>
      </w:r>
      <w:bookmarkEnd w:id="21"/>
      <w:bookmarkEnd w:id="22"/>
    </w:p>
    <w:p w14:paraId="7D47A9D9" w14:textId="77777777" w:rsidR="008C6902" w:rsidRDefault="008C6902" w:rsidP="008C6902">
      <w:pPr>
        <w:pStyle w:val="Heading2"/>
        <w:tabs>
          <w:tab w:val="clear" w:pos="1080"/>
        </w:tabs>
      </w:pPr>
      <w:bookmarkStart w:id="23" w:name="_Toc157835567"/>
      <w:bookmarkStart w:id="24" w:name="_Toc14171036"/>
      <w:bookmarkStart w:id="25" w:name="_Toc441231036"/>
      <w:bookmarkStart w:id="26" w:name="_Toc9082156"/>
      <w:bookmarkStart w:id="27" w:name="_Toc9329706"/>
      <w:r>
        <w:t>Data Model</w:t>
      </w:r>
      <w:bookmarkEnd w:id="23"/>
      <w:bookmarkEnd w:id="24"/>
    </w:p>
    <w:p w14:paraId="414BDFB2" w14:textId="77777777" w:rsidR="00FF3A3B" w:rsidRPr="005D1D8F" w:rsidRDefault="00A42FF0" w:rsidP="005D1D8F">
      <w:pPr>
        <w:pStyle w:val="Bodytext"/>
        <w:rPr>
          <w:i/>
          <w:iCs/>
        </w:rPr>
      </w:pPr>
      <w:bookmarkStart w:id="28" w:name="_Toc534892445"/>
      <w:bookmarkStart w:id="29" w:name="_Toc157835568"/>
      <w:r w:rsidRPr="005D1D8F">
        <w:rPr>
          <w:i/>
          <w:iCs/>
        </w:rPr>
        <w:t>&lt;</w:t>
      </w:r>
      <w:r w:rsidR="00EA7379" w:rsidRPr="005D1D8F">
        <w:rPr>
          <w:i/>
          <w:iCs/>
        </w:rPr>
        <w:t>Th</w:t>
      </w:r>
      <w:r w:rsidRPr="005D1D8F">
        <w:rPr>
          <w:i/>
          <w:iCs/>
        </w:rPr>
        <w:t>is sub section will give the s</w:t>
      </w:r>
      <w:r w:rsidR="00EA7379" w:rsidRPr="005D1D8F">
        <w:rPr>
          <w:i/>
          <w:iCs/>
        </w:rPr>
        <w:t>chematic view of the database design</w:t>
      </w:r>
      <w:bookmarkEnd w:id="28"/>
      <w:r w:rsidRPr="005D1D8F">
        <w:rPr>
          <w:i/>
          <w:iCs/>
        </w:rPr>
        <w:t>&gt;</w:t>
      </w:r>
    </w:p>
    <w:p w14:paraId="1EAEB259" w14:textId="0E6EB751" w:rsidR="007E5AB2" w:rsidRDefault="007E5AB2" w:rsidP="007E5AB2">
      <w:pPr>
        <w:pStyle w:val="Heading2"/>
        <w:numPr>
          <w:ilvl w:val="0"/>
          <w:numId w:val="0"/>
        </w:numPr>
        <w:ind w:left="720" w:hanging="360"/>
        <w:jc w:val="left"/>
      </w:pPr>
      <w:bookmarkStart w:id="30" w:name="_Toc358036775"/>
      <w:bookmarkStart w:id="31" w:name="_Toc14171037"/>
      <w:bookmarkEnd w:id="29"/>
    </w:p>
    <w:p w14:paraId="487B4517" w14:textId="77777777" w:rsidR="007E5AB2" w:rsidRPr="007E5AB2" w:rsidRDefault="007E5AB2" w:rsidP="007E5AB2">
      <w:pPr>
        <w:pStyle w:val="Bodytext"/>
      </w:pPr>
    </w:p>
    <w:p w14:paraId="16D17EDE" w14:textId="1566AAAF" w:rsidR="00FF3A3B" w:rsidRDefault="00FF3A3B" w:rsidP="00FD55E5">
      <w:pPr>
        <w:pStyle w:val="Heading2"/>
      </w:pPr>
      <w:r>
        <w:t xml:space="preserve">Tables </w:t>
      </w:r>
      <w:r w:rsidRPr="00FD55E5">
        <w:t>Structure</w:t>
      </w:r>
      <w:bookmarkEnd w:id="30"/>
      <w:bookmarkEnd w:id="31"/>
    </w:p>
    <w:p w14:paraId="7DFCBDE5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FF3A3B" w:rsidRPr="00B268C9" w14:paraId="1FD10031" w14:textId="77777777" w:rsidTr="00D1448C">
        <w:tc>
          <w:tcPr>
            <w:tcW w:w="2610" w:type="dxa"/>
            <w:shd w:val="clear" w:color="auto" w:fill="DEEAF6"/>
          </w:tcPr>
          <w:p w14:paraId="640E03AF" w14:textId="740D2844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/>
          </w:tcPr>
          <w:p w14:paraId="08B03668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6B23E17C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5A8E4A9B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FF3A3B" w:rsidRPr="006C17FF" w14:paraId="1FEEC3A6" w14:textId="77777777" w:rsidTr="00A42104">
        <w:tc>
          <w:tcPr>
            <w:tcW w:w="2610" w:type="dxa"/>
            <w:shd w:val="clear" w:color="auto" w:fill="auto"/>
          </w:tcPr>
          <w:p w14:paraId="30011026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33D54C0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18D3B584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0CE7492C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25D486A8" w14:textId="77777777" w:rsidR="00406DA1" w:rsidRDefault="00406DA1" w:rsidP="00406DA1">
      <w:pPr>
        <w:pStyle w:val="Heading1"/>
        <w:numPr>
          <w:ilvl w:val="0"/>
          <w:numId w:val="0"/>
        </w:numPr>
        <w:ind w:left="360"/>
        <w:rPr>
          <w:color w:val="19066A"/>
        </w:rPr>
      </w:pPr>
      <w:bookmarkStart w:id="32" w:name="_Toc14171038"/>
      <w:bookmarkStart w:id="33" w:name="_Toc157835576"/>
      <w:bookmarkEnd w:id="25"/>
      <w:bookmarkEnd w:id="26"/>
      <w:bookmarkEnd w:id="27"/>
    </w:p>
    <w:p w14:paraId="653E9C38" w14:textId="77777777" w:rsidR="00406DA1" w:rsidRDefault="00406DA1" w:rsidP="00406DA1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406DA1" w:rsidRPr="00B268C9" w14:paraId="28632F3D" w14:textId="77777777" w:rsidTr="00272BF0">
        <w:tc>
          <w:tcPr>
            <w:tcW w:w="2610" w:type="dxa"/>
            <w:shd w:val="clear" w:color="auto" w:fill="DEEAF6"/>
          </w:tcPr>
          <w:p w14:paraId="2DFBEB3C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EEAF6"/>
          </w:tcPr>
          <w:p w14:paraId="347C1CF0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186EE940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71F6E95B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406DA1" w:rsidRPr="006C17FF" w14:paraId="5E21C41C" w14:textId="77777777" w:rsidTr="00272BF0">
        <w:tc>
          <w:tcPr>
            <w:tcW w:w="2610" w:type="dxa"/>
            <w:shd w:val="clear" w:color="auto" w:fill="auto"/>
          </w:tcPr>
          <w:p w14:paraId="0017EF49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314378DF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0480C315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5AC8A2FE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506D5E35" w14:textId="77777777" w:rsidR="00406DA1" w:rsidRDefault="00406DA1" w:rsidP="00406DA1"/>
    <w:p w14:paraId="0EC3F0A6" w14:textId="77777777" w:rsidR="00406DA1" w:rsidRDefault="00406DA1" w:rsidP="00406DA1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406DA1" w:rsidRPr="00B268C9" w14:paraId="31BA36DC" w14:textId="77777777" w:rsidTr="00272BF0">
        <w:tc>
          <w:tcPr>
            <w:tcW w:w="2610" w:type="dxa"/>
            <w:shd w:val="clear" w:color="auto" w:fill="DEEAF6"/>
          </w:tcPr>
          <w:p w14:paraId="0DF3B82C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EEAF6"/>
          </w:tcPr>
          <w:p w14:paraId="59ED155F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7759CFD9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4B87BF14" w14:textId="77777777" w:rsidR="00406DA1" w:rsidRPr="00B268C9" w:rsidRDefault="00406DA1" w:rsidP="00272BF0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406DA1" w:rsidRPr="006C17FF" w14:paraId="144D228E" w14:textId="77777777" w:rsidTr="00272BF0">
        <w:tc>
          <w:tcPr>
            <w:tcW w:w="2610" w:type="dxa"/>
            <w:shd w:val="clear" w:color="auto" w:fill="auto"/>
          </w:tcPr>
          <w:p w14:paraId="4FD77288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1751B8BB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352891EF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707359E9" w14:textId="77777777" w:rsidR="00406DA1" w:rsidRPr="00A42104" w:rsidRDefault="00406DA1" w:rsidP="00272BF0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6E334C11" w14:textId="77777777" w:rsidR="00406DA1" w:rsidRPr="00406DA1" w:rsidRDefault="00406DA1" w:rsidP="00406DA1"/>
    <w:p w14:paraId="40FA2801" w14:textId="77777777" w:rsidR="00406DA1" w:rsidRDefault="00406DA1" w:rsidP="00B268C9">
      <w:pPr>
        <w:pStyle w:val="Heading1"/>
        <w:rPr>
          <w:color w:val="19066A"/>
        </w:rPr>
      </w:pPr>
    </w:p>
    <w:p w14:paraId="57DD83B5" w14:textId="77777777" w:rsidR="00406DA1" w:rsidRDefault="00406DA1" w:rsidP="00B268C9">
      <w:pPr>
        <w:pStyle w:val="Heading1"/>
        <w:rPr>
          <w:color w:val="19066A"/>
        </w:rPr>
      </w:pPr>
    </w:p>
    <w:p w14:paraId="68128C52" w14:textId="77777777" w:rsidR="008A4756" w:rsidRDefault="008A4756" w:rsidP="00B268C9">
      <w:pPr>
        <w:pStyle w:val="Heading1"/>
        <w:rPr>
          <w:color w:val="19066A"/>
        </w:rPr>
      </w:pPr>
      <w:r w:rsidRPr="00B268C9">
        <w:rPr>
          <w:color w:val="19066A"/>
        </w:rPr>
        <w:t>Appendices</w:t>
      </w:r>
      <w:bookmarkEnd w:id="32"/>
    </w:p>
    <w:p w14:paraId="2A9E1044" w14:textId="77777777" w:rsidR="00406DA1" w:rsidRDefault="00406DA1" w:rsidP="00406DA1"/>
    <w:p w14:paraId="0CE2B874" w14:textId="77777777" w:rsidR="00406DA1" w:rsidRPr="00406DA1" w:rsidRDefault="00406DA1" w:rsidP="00406DA1"/>
    <w:p w14:paraId="70CAF302" w14:textId="77777777" w:rsidR="008A4756" w:rsidRDefault="008A4756" w:rsidP="008A4756">
      <w:pPr>
        <w:pStyle w:val="Heading2"/>
        <w:tabs>
          <w:tab w:val="clear" w:pos="1080"/>
        </w:tabs>
      </w:pPr>
      <w:bookmarkStart w:id="34" w:name="_Toc14171039"/>
      <w:r>
        <w:t>Glossary</w:t>
      </w:r>
      <w:bookmarkEnd w:id="34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1509CF" w14:paraId="427D9E07" w14:textId="77777777" w:rsidTr="00D1448C">
        <w:tc>
          <w:tcPr>
            <w:tcW w:w="1638" w:type="dxa"/>
            <w:shd w:val="clear" w:color="auto" w:fill="DEEAF6"/>
          </w:tcPr>
          <w:p w14:paraId="34D98EC3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19468C35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1509CF" w14:paraId="16E25689" w14:textId="77777777" w:rsidTr="001509CF">
        <w:tc>
          <w:tcPr>
            <w:tcW w:w="1638" w:type="dxa"/>
            <w:shd w:val="clear" w:color="auto" w:fill="auto"/>
          </w:tcPr>
          <w:p w14:paraId="68244509" w14:textId="77777777" w:rsidR="001509CF" w:rsidRDefault="001509CF" w:rsidP="001509CF"/>
        </w:tc>
        <w:tc>
          <w:tcPr>
            <w:tcW w:w="4140" w:type="dxa"/>
            <w:shd w:val="clear" w:color="auto" w:fill="auto"/>
          </w:tcPr>
          <w:p w14:paraId="527969F2" w14:textId="77777777" w:rsidR="001509CF" w:rsidRDefault="001509CF" w:rsidP="001509CF"/>
        </w:tc>
      </w:tr>
    </w:tbl>
    <w:p w14:paraId="041E95A6" w14:textId="77777777" w:rsidR="008A4756" w:rsidRDefault="008A4756" w:rsidP="008A4756">
      <w:pPr>
        <w:jc w:val="both"/>
      </w:pPr>
    </w:p>
    <w:p w14:paraId="245FA68C" w14:textId="77777777" w:rsidR="008A4756" w:rsidRDefault="008A4756" w:rsidP="008A4756">
      <w:pPr>
        <w:jc w:val="both"/>
      </w:pPr>
    </w:p>
    <w:p w14:paraId="048506E7" w14:textId="77777777" w:rsidR="008A4756" w:rsidRDefault="008A4756" w:rsidP="008A4756">
      <w:pPr>
        <w:jc w:val="both"/>
      </w:pPr>
    </w:p>
    <w:p w14:paraId="7E668EAD" w14:textId="77777777" w:rsidR="008A4756" w:rsidRPr="008A4756" w:rsidRDefault="008A4756" w:rsidP="008A4756">
      <w:pPr>
        <w:pStyle w:val="Bodytext"/>
      </w:pPr>
    </w:p>
    <w:p w14:paraId="3F7C7CFB" w14:textId="77777777" w:rsidR="008A4756" w:rsidRPr="008A4756" w:rsidRDefault="008A4756" w:rsidP="008A4756">
      <w:pPr>
        <w:pStyle w:val="Heading2"/>
        <w:tabs>
          <w:tab w:val="clear" w:pos="1080"/>
        </w:tabs>
      </w:pPr>
      <w:bookmarkStart w:id="35" w:name="_Toc14171040"/>
      <w:r w:rsidRPr="008A4756">
        <w:t>Other</w:t>
      </w:r>
      <w:bookmarkEnd w:id="35"/>
    </w:p>
    <w:p w14:paraId="25D38606" w14:textId="77777777" w:rsidR="008A4756" w:rsidRPr="00B268C9" w:rsidRDefault="008A4756" w:rsidP="008A4756">
      <w:pPr>
        <w:pStyle w:val="Heading1"/>
        <w:rPr>
          <w:color w:val="19066A"/>
        </w:rPr>
      </w:pPr>
      <w:bookmarkStart w:id="36" w:name="_Toc2271953"/>
      <w:bookmarkStart w:id="37" w:name="_Toc14171041"/>
      <w:r w:rsidRPr="00B268C9">
        <w:rPr>
          <w:color w:val="19066A"/>
        </w:rPr>
        <w:t>Terms &amp; Conditions</w:t>
      </w:r>
      <w:bookmarkEnd w:id="36"/>
      <w:bookmarkEnd w:id="37"/>
    </w:p>
    <w:p w14:paraId="3EC949AE" w14:textId="77777777" w:rsidR="00776360" w:rsidRDefault="00776360" w:rsidP="00776360">
      <w:pPr>
        <w:ind w:left="720"/>
      </w:pPr>
      <w:bookmarkStart w:id="38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</w:t>
      </w:r>
      <w:proofErr w:type="gramStart"/>
      <w:r>
        <w:rPr>
          <w:rFonts w:cs="Arial"/>
          <w:b/>
          <w:bCs/>
          <w:i/>
          <w:iCs/>
          <w:color w:val="FF0000"/>
        </w:rPr>
        <w:t>We</w:t>
      </w:r>
      <w:proofErr w:type="gramEnd"/>
      <w:r>
        <w:rPr>
          <w:rFonts w:cs="Arial"/>
          <w:b/>
          <w:bCs/>
          <w:i/>
          <w:iCs/>
          <w:color w:val="FF0000"/>
        </w:rPr>
        <w:t xml:space="preserve"> have a Zero Tolerance Policy. Kindly </w:t>
      </w:r>
      <w:proofErr w:type="gramStart"/>
      <w:r>
        <w:rPr>
          <w:rFonts w:cs="Arial"/>
          <w:b/>
          <w:bCs/>
          <w:i/>
          <w:iCs/>
          <w:color w:val="FF0000"/>
        </w:rPr>
        <w:t>adhere to 100% Compliance at all times</w:t>
      </w:r>
      <w:proofErr w:type="gramEnd"/>
      <w:r>
        <w:rPr>
          <w:rFonts w:cs="Arial"/>
          <w:b/>
          <w:bCs/>
          <w:i/>
          <w:iCs/>
          <w:color w:val="FF0000"/>
        </w:rPr>
        <w:t xml:space="preserve">.   </w:t>
      </w:r>
    </w:p>
    <w:p w14:paraId="4B1C6636" w14:textId="77777777" w:rsidR="008C6902" w:rsidRPr="00B268C9" w:rsidRDefault="008C6902" w:rsidP="00B268C9">
      <w:pPr>
        <w:pStyle w:val="Heading1"/>
        <w:rPr>
          <w:color w:val="19066A"/>
        </w:rPr>
      </w:pPr>
      <w:r w:rsidRPr="00B268C9">
        <w:rPr>
          <w:color w:val="19066A"/>
        </w:rPr>
        <w:t>Change Log</w:t>
      </w:r>
      <w:bookmarkEnd w:id="33"/>
      <w:bookmarkEnd w:id="38"/>
    </w:p>
    <w:p w14:paraId="1B8A02D5" w14:textId="77777777" w:rsidR="008C6902" w:rsidRDefault="008C6902" w:rsidP="008C6902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755"/>
        <w:gridCol w:w="1164"/>
        <w:gridCol w:w="1038"/>
        <w:gridCol w:w="3066"/>
      </w:tblGrid>
      <w:tr w:rsidR="008C6902" w14:paraId="4D4BBA02" w14:textId="77777777" w:rsidTr="00D1448C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89B575C" w14:textId="77777777" w:rsidR="008C6902" w:rsidRDefault="008C6902" w:rsidP="0051290D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731DD2" w14:textId="77777777" w:rsidR="008C6902" w:rsidRDefault="008C6902" w:rsidP="0051290D">
            <w:pPr>
              <w:pStyle w:val="tablehead"/>
            </w:pPr>
            <w:r>
              <w:t>Changes made</w:t>
            </w:r>
          </w:p>
        </w:tc>
      </w:tr>
      <w:tr w:rsidR="008C6902" w14:paraId="124AD1B3" w14:textId="77777777" w:rsidTr="00A42FF0">
        <w:trPr>
          <w:cantSplit/>
        </w:trPr>
        <w:tc>
          <w:tcPr>
            <w:tcW w:w="1087" w:type="dxa"/>
            <w:vMerge w:val="restart"/>
          </w:tcPr>
          <w:p w14:paraId="6D2BCBD2" w14:textId="77777777" w:rsidR="008C6902" w:rsidRDefault="00A42FF0" w:rsidP="0051290D">
            <w:pPr>
              <w:pStyle w:val="tabletext"/>
            </w:pPr>
            <w:r>
              <w:t>V&lt;n.n&gt;</w:t>
            </w:r>
          </w:p>
        </w:tc>
        <w:tc>
          <w:tcPr>
            <w:tcW w:w="7103" w:type="dxa"/>
            <w:gridSpan w:val="4"/>
          </w:tcPr>
          <w:p w14:paraId="4437231C" w14:textId="77777777" w:rsidR="008C6902" w:rsidRDefault="008C6902" w:rsidP="0051290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14:paraId="240781AF" w14:textId="77777777" w:rsidTr="00A42FF0">
        <w:trPr>
          <w:cantSplit/>
          <w:trHeight w:val="102"/>
        </w:trPr>
        <w:tc>
          <w:tcPr>
            <w:tcW w:w="1087" w:type="dxa"/>
            <w:vMerge/>
          </w:tcPr>
          <w:p w14:paraId="5B5B826A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60A6F3CC" w14:textId="77777777" w:rsidR="008C6902" w:rsidRDefault="008C6902" w:rsidP="0051290D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7FE3CA66" w14:textId="77777777" w:rsidR="008C6902" w:rsidRDefault="008C6902" w:rsidP="0051290D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60D89D78" w14:textId="77777777" w:rsidR="008C6902" w:rsidRDefault="008C6902" w:rsidP="0051290D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711DEC84" w14:textId="77777777" w:rsidR="008C6902" w:rsidRDefault="008C6902" w:rsidP="0051290D">
            <w:pPr>
              <w:pStyle w:val="tabletext"/>
            </w:pPr>
            <w:r>
              <w:t>Changes effected</w:t>
            </w:r>
          </w:p>
        </w:tc>
      </w:tr>
      <w:tr w:rsidR="008C6902" w14:paraId="07D730DF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4F06E89F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5716F1A1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26408D79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15802896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70A1BCDC" w14:textId="77777777" w:rsidR="008C6902" w:rsidRDefault="008C6902" w:rsidP="0051290D">
            <w:pPr>
              <w:pStyle w:val="tabletext"/>
            </w:pPr>
          </w:p>
        </w:tc>
      </w:tr>
      <w:tr w:rsidR="008C6902" w14:paraId="3CCA4D7D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57A92AE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A5A1BD7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5DEADFE5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169C3766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02060A6B" w14:textId="77777777" w:rsidR="008C6902" w:rsidRDefault="008C6902" w:rsidP="0051290D">
            <w:pPr>
              <w:pStyle w:val="tabletext"/>
            </w:pPr>
          </w:p>
        </w:tc>
      </w:tr>
      <w:tr w:rsidR="008C6902" w14:paraId="3E20F277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380B8B1B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DE45B5C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2C919604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6834D6C4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4E2009B3" w14:textId="77777777" w:rsidR="008C6902" w:rsidRDefault="008C6902" w:rsidP="0051290D">
            <w:pPr>
              <w:pStyle w:val="tabletext"/>
            </w:pPr>
          </w:p>
        </w:tc>
      </w:tr>
      <w:tr w:rsidR="008C6902" w14:paraId="6A8B0829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1102A24A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D18A94E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2623E68F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4A50D1E4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1990FEC8" w14:textId="77777777" w:rsidR="008C6902" w:rsidRDefault="008C6902" w:rsidP="0051290D">
            <w:pPr>
              <w:pStyle w:val="tabletext"/>
            </w:pPr>
          </w:p>
        </w:tc>
      </w:tr>
      <w:bookmarkEnd w:id="1"/>
      <w:bookmarkEnd w:id="2"/>
      <w:bookmarkEnd w:id="3"/>
    </w:tbl>
    <w:p w14:paraId="72C4EE00" w14:textId="77777777" w:rsidR="003E5C21" w:rsidRPr="00C96CD6" w:rsidRDefault="003E5C21" w:rsidP="00C96CD6">
      <w:pPr>
        <w:pStyle w:val="Heading1"/>
        <w:numPr>
          <w:ilvl w:val="0"/>
          <w:numId w:val="0"/>
        </w:numPr>
        <w:rPr>
          <w:bCs/>
        </w:rPr>
      </w:pPr>
    </w:p>
    <w:sectPr w:rsidR="003E5C21" w:rsidRPr="00C96CD6" w:rsidSect="00BC557C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43046" w14:textId="77777777" w:rsidR="003008C8" w:rsidRDefault="003008C8">
      <w:r>
        <w:separator/>
      </w:r>
    </w:p>
  </w:endnote>
  <w:endnote w:type="continuationSeparator" w:id="0">
    <w:p w14:paraId="66F18467" w14:textId="77777777" w:rsidR="003008C8" w:rsidRDefault="0030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42"/>
      <w:gridCol w:w="4243"/>
      <w:gridCol w:w="1334"/>
      <w:gridCol w:w="3431"/>
    </w:tblGrid>
    <w:tr w:rsidR="00594865" w14:paraId="646694A4" w14:textId="77777777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14:paraId="3C6AECCD" w14:textId="77777777" w:rsidR="00594865" w:rsidRPr="00A40616" w:rsidRDefault="00594865" w:rsidP="0059743C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D0B4518" w14:textId="77777777" w:rsidR="00594865" w:rsidRDefault="009E617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rFonts w:ascii="Trebuchet MS" w:hAnsi="Trebuchet MS"/>
              <w:color w:val="000000"/>
            </w:rPr>
            <w:fldChar w:fldCharType="begin"/>
          </w:r>
          <w:r>
            <w:rPr>
              <w:rFonts w:ascii="Trebuchet MS" w:hAnsi="Trebuchet MS"/>
              <w:color w:val="000000"/>
            </w:rPr>
            <w:instrText xml:space="preserve"> INCLUDEPICTURE  "cid:image001.png@01D5D50E.B865DEC0" \* MERGEFORMATINET </w:instrText>
          </w:r>
          <w:r>
            <w:rPr>
              <w:rFonts w:ascii="Trebuchet MS" w:hAnsi="Trebuchet MS"/>
              <w:color w:val="000000"/>
            </w:rPr>
            <w:fldChar w:fldCharType="separate"/>
          </w:r>
          <w:r w:rsidR="003008C8">
            <w:rPr>
              <w:rFonts w:ascii="Trebuchet MS" w:hAnsi="Trebuchet MS"/>
              <w:color w:val="000000"/>
            </w:rPr>
            <w:fldChar w:fldCharType="begin"/>
          </w:r>
          <w:r w:rsidR="003008C8">
            <w:rPr>
              <w:rFonts w:ascii="Trebuchet MS" w:hAnsi="Trebuchet MS"/>
              <w:color w:val="000000"/>
            </w:rPr>
            <w:instrText xml:space="preserve"> </w:instrText>
          </w:r>
          <w:r w:rsidR="003008C8">
            <w:rPr>
              <w:rFonts w:ascii="Trebuchet MS" w:hAnsi="Trebuchet MS"/>
              <w:color w:val="000000"/>
            </w:rPr>
            <w:instrText>INCLUDEPICTURE  "cid:image001.png@01D5D50E.B865DEC0" \* MERGEFORMATINET</w:instrText>
          </w:r>
          <w:r w:rsidR="003008C8">
            <w:rPr>
              <w:rFonts w:ascii="Trebuchet MS" w:hAnsi="Trebuchet MS"/>
              <w:color w:val="000000"/>
            </w:rPr>
            <w:instrText xml:space="preserve"> </w:instrText>
          </w:r>
          <w:r w:rsidR="003008C8">
            <w:rPr>
              <w:rFonts w:ascii="Trebuchet MS" w:hAnsi="Trebuchet MS"/>
              <w:color w:val="000000"/>
            </w:rPr>
            <w:fldChar w:fldCharType="separate"/>
          </w:r>
          <w:r w:rsidR="0041567D">
            <w:rPr>
              <w:rFonts w:ascii="Trebuchet MS" w:hAnsi="Trebuchet MS"/>
              <w:color w:val="000000"/>
            </w:rPr>
            <w:pict w14:anchorId="7AA668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165.5pt;height:46pt">
                <v:imagedata r:id="rId1" r:href="rId2"/>
              </v:shape>
            </w:pict>
          </w:r>
          <w:r w:rsidR="003008C8">
            <w:rPr>
              <w:rFonts w:ascii="Trebuchet MS" w:hAnsi="Trebuchet MS"/>
              <w:color w:val="000000"/>
            </w:rPr>
            <w:fldChar w:fldCharType="end"/>
          </w:r>
          <w:r>
            <w:rPr>
              <w:rFonts w:ascii="Trebuchet MS" w:hAnsi="Trebuchet MS"/>
              <w:color w:val="000000"/>
            </w:rPr>
            <w:fldChar w:fldCharType="end"/>
          </w:r>
        </w:p>
      </w:tc>
    </w:tr>
    <w:tr w:rsidR="00594865" w14:paraId="54C7496E" w14:textId="77777777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4E613936" w14:textId="77777777"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02DC9A19" w14:textId="77777777" w:rsidR="00594865" w:rsidRPr="00594865" w:rsidRDefault="00594865" w:rsidP="005C233F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14:paraId="64105D83" w14:textId="77777777" w:rsidR="00594865" w:rsidRPr="00594865" w:rsidRDefault="00594865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06DA1">
            <w:rPr>
              <w:noProof/>
              <w:sz w:val="18"/>
              <w:szCs w:val="18"/>
            </w:rPr>
            <w:t>2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06DA1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14:paraId="62E05FC7" w14:textId="77777777"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7C58EFA0" w14:textId="77777777"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w:rsidR="002B50D0" w14:paraId="369CF168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0FB42B84" w14:textId="77777777"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0DF622AD" w14:textId="77777777" w:rsidR="002B50D0" w:rsidRDefault="0041567D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pict w14:anchorId="5D0ACA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7pt;height:42.5pt">
                <v:imagedata r:id="rId1" o:title="Cognizant_LOGO"/>
              </v:shape>
            </w:pict>
          </w:r>
        </w:p>
      </w:tc>
    </w:tr>
    <w:tr w:rsidR="00C831D8" w14:paraId="064FF48E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3DE60337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3C16260E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38BEAF18" w14:textId="77777777"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44658DFA" w14:textId="77777777"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9405B" w14:textId="77777777" w:rsidR="003008C8" w:rsidRDefault="003008C8">
      <w:r>
        <w:separator/>
      </w:r>
    </w:p>
  </w:footnote>
  <w:footnote w:type="continuationSeparator" w:id="0">
    <w:p w14:paraId="34599B61" w14:textId="77777777" w:rsidR="003008C8" w:rsidRDefault="00300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581CD" w14:textId="77777777" w:rsidR="007A1E24" w:rsidRPr="00426858" w:rsidRDefault="0059743C" w:rsidP="007617B7">
    <w:pPr>
      <w:pStyle w:val="Header"/>
      <w:tabs>
        <w:tab w:val="clear" w:pos="864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AE70" w14:textId="77777777"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D5EE0"/>
    <w:multiLevelType w:val="hybridMultilevel"/>
    <w:tmpl w:val="1E783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DA355D"/>
    <w:multiLevelType w:val="hybridMultilevel"/>
    <w:tmpl w:val="C9184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69B3"/>
    <w:rsid w:val="000E722E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E7D84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26E6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65BD"/>
    <w:rsid w:val="00267CE2"/>
    <w:rsid w:val="00271AE1"/>
    <w:rsid w:val="00271F8D"/>
    <w:rsid w:val="00272BF0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8C8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237CA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06DA1"/>
    <w:rsid w:val="00413402"/>
    <w:rsid w:val="00415297"/>
    <w:rsid w:val="0041567D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431A1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1C59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E38"/>
    <w:rsid w:val="004D713C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4F6109"/>
    <w:rsid w:val="004F64D6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6D1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C15F2"/>
    <w:rsid w:val="007C1827"/>
    <w:rsid w:val="007D3DB3"/>
    <w:rsid w:val="007D41C9"/>
    <w:rsid w:val="007D766E"/>
    <w:rsid w:val="007D77AE"/>
    <w:rsid w:val="007D786B"/>
    <w:rsid w:val="007E194E"/>
    <w:rsid w:val="007E54B1"/>
    <w:rsid w:val="007E5AB2"/>
    <w:rsid w:val="007E60C6"/>
    <w:rsid w:val="007E6EEF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011E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6FCE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1DB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74966"/>
    <w:rsid w:val="00F803A9"/>
    <w:rsid w:val="00F80EBB"/>
    <w:rsid w:val="00F81000"/>
    <w:rsid w:val="00F81786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D55E5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44D77"/>
  <w15:chartTrackingRefBased/>
  <w15:docId w15:val="{4EB5DDC6-D455-4307-BF7F-973736B0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val="en-US"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3"/>
      </w:numPr>
    </w:pPr>
  </w:style>
  <w:style w:type="paragraph" w:styleId="ListBullet2">
    <w:name w:val="List Bullet 2"/>
    <w:basedOn w:val="Normal"/>
    <w:autoRedefine/>
    <w:rsid w:val="0059743C"/>
    <w:pPr>
      <w:numPr>
        <w:numId w:val="4"/>
      </w:numPr>
    </w:pPr>
  </w:style>
  <w:style w:type="paragraph" w:styleId="ListBullet3">
    <w:name w:val="List Bullet 3"/>
    <w:basedOn w:val="Normal"/>
    <w:autoRedefine/>
    <w:rsid w:val="0059743C"/>
    <w:pPr>
      <w:numPr>
        <w:numId w:val="5"/>
      </w:numPr>
    </w:pPr>
  </w:style>
  <w:style w:type="paragraph" w:styleId="ListBullet4">
    <w:name w:val="List Bullet 4"/>
    <w:basedOn w:val="Normal"/>
    <w:autoRedefine/>
    <w:rsid w:val="0059743C"/>
    <w:pPr>
      <w:numPr>
        <w:numId w:val="6"/>
      </w:numPr>
    </w:pPr>
  </w:style>
  <w:style w:type="paragraph" w:styleId="ListBullet5">
    <w:name w:val="List Bullet 5"/>
    <w:basedOn w:val="Normal"/>
    <w:autoRedefine/>
    <w:rsid w:val="0059743C"/>
    <w:pPr>
      <w:numPr>
        <w:numId w:val="7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8"/>
      </w:numPr>
    </w:pPr>
  </w:style>
  <w:style w:type="paragraph" w:styleId="ListNumber2">
    <w:name w:val="List Number 2"/>
    <w:basedOn w:val="Normal"/>
    <w:rsid w:val="0059743C"/>
    <w:pPr>
      <w:numPr>
        <w:numId w:val="9"/>
      </w:numPr>
    </w:pPr>
  </w:style>
  <w:style w:type="paragraph" w:styleId="ListNumber3">
    <w:name w:val="List Number 3"/>
    <w:basedOn w:val="Normal"/>
    <w:rsid w:val="0059743C"/>
    <w:pPr>
      <w:numPr>
        <w:numId w:val="10"/>
      </w:numPr>
    </w:pPr>
  </w:style>
  <w:style w:type="paragraph" w:styleId="ListNumber4">
    <w:name w:val="List Number 4"/>
    <w:basedOn w:val="Normal"/>
    <w:rsid w:val="0059743C"/>
    <w:pPr>
      <w:numPr>
        <w:numId w:val="11"/>
      </w:numPr>
    </w:pPr>
  </w:style>
  <w:style w:type="paragraph" w:styleId="ListNumber5">
    <w:name w:val="List Number 5"/>
    <w:basedOn w:val="Normal"/>
    <w:rsid w:val="0059743C"/>
    <w:pPr>
      <w:numPr>
        <w:numId w:val="12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val="en-US"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val="en-US"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yste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mbo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D50E.B865DEC0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F6DF5EEF2C547AA7E5F3C2081E138" ma:contentTypeVersion="3" ma:contentTypeDescription="Create a new document." ma:contentTypeScope="" ma:versionID="37dd98b16ee0b21000a1e301cf7769d3">
  <xsd:schema xmlns:xsd="http://www.w3.org/2001/XMLSchema" xmlns:xs="http://www.w3.org/2001/XMLSchema" xmlns:p="http://schemas.microsoft.com/office/2006/metadata/properties" xmlns:ns3="d850b9c5-c15f-4b10-9477-9137438c04a5" targetNamespace="http://schemas.microsoft.com/office/2006/metadata/properties" ma:root="true" ma:fieldsID="ddae0b84568ae0b93ce540727d28ff7a" ns3:_="">
    <xsd:import namespace="d850b9c5-c15f-4b10-9477-9137438c0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0b9c5-c15f-4b10-9477-9137438c0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7DD5-4222-416D-A48B-BEA89E1A0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45ADE-CA12-4EC4-9249-FA8965F90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F6BBA-7754-4112-B8D3-49BCD820008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6188A51-3E0A-4FD5-ADE6-0501F2BB0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0b9c5-c15f-4b10-9477-9137438c0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5A83E6-DC9C-4A11-907F-29D32E1A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11</TotalTime>
  <Pages>9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- OOAD</vt:lpstr>
    </vt:vector>
  </TitlesOfParts>
  <Manager>PMT Head</Manager>
  <Company>Cognizant Technology Solutions Pvt. Ltd.</Company>
  <LinksUpToDate>false</LinksUpToDate>
  <CharactersWithSpaces>5633</CharactersWithSpaces>
  <SharedDoc>false</SharedDoc>
  <HLinks>
    <vt:vector size="138" baseType="variant">
      <vt:variant>
        <vt:i4>5898245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https://en.wikipedia.org/wiki/Symbol</vt:lpwstr>
      </vt:variant>
      <vt:variant>
        <vt:lpwstr/>
      </vt:variant>
      <vt:variant>
        <vt:i4>5046289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https://en.wikipedia.org/wiki/System</vt:lpwstr>
      </vt:variant>
      <vt:variant>
        <vt:lpwstr/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_Toc14171042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_Toc14171041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_Toc14171040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_Toc14171039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_Toc14171038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_Toc14171037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_Toc14171036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_Toc14171035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_Toc14171034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_Toc14171033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_Toc14171032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_Toc14171031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_Toc14171030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_Toc14171029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_Toc14171028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_Toc14171027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_Toc14171026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_Toc14171025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_Toc14171024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_Toc14171023</vt:lpwstr>
      </vt:variant>
      <vt:variant>
        <vt:i4>3735645</vt:i4>
      </vt:variant>
      <vt:variant>
        <vt:i4>7557</vt:i4>
      </vt:variant>
      <vt:variant>
        <vt:i4>1026</vt:i4>
      </vt:variant>
      <vt:variant>
        <vt:i4>1</vt:i4>
      </vt:variant>
      <vt:variant>
        <vt:lpwstr>cid:image001.png@01D5D50E.B865DEC0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Teja, Amuru Sai Surya (Cognizant)</cp:lastModifiedBy>
  <cp:revision>8</cp:revision>
  <cp:lastPrinted>2015-06-18T10:03:00Z</cp:lastPrinted>
  <dcterms:created xsi:type="dcterms:W3CDTF">2021-04-06T08:07:00Z</dcterms:created>
  <dcterms:modified xsi:type="dcterms:W3CDTF">2021-04-06T08:20:00Z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ContentTypeId">
    <vt:lpwstr>0x01010062BF6DF5EEF2C547AA7E5F3C2081E138</vt:lpwstr>
  </property>
</Properties>
</file>